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EF96" w14:textId="34532982" w:rsidR="00E81978" w:rsidRPr="005823D0" w:rsidRDefault="00000000">
      <w:pPr>
        <w:pStyle w:val="Ttulo"/>
        <w:rPr>
          <w:noProof/>
          <w:lang w:val="pt-BR"/>
        </w:rPr>
      </w:pPr>
      <w:sdt>
        <w:sdtPr>
          <w:rPr>
            <w:noProof/>
            <w:lang w:val="pt-BR"/>
          </w:rPr>
          <w:alias w:val="Título:"/>
          <w:tag w:val="Título:"/>
          <w:id w:val="726351117"/>
          <w:placeholder>
            <w:docPart w:val="AFB4819EA13541969F02AEE97D866E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5617">
            <w:rPr>
              <w:noProof/>
              <w:lang w:val="pt-BR"/>
            </w:rPr>
            <w:t>Implementação do Camouflage Images</w:t>
          </w:r>
        </w:sdtContent>
      </w:sdt>
    </w:p>
    <w:p w14:paraId="7AE72169" w14:textId="4DBA7B8D" w:rsidR="00B823AA" w:rsidRDefault="005F1564" w:rsidP="00B823AA">
      <w:pPr>
        <w:pStyle w:val="Ttulo21"/>
        <w:rPr>
          <w:noProof/>
          <w:lang w:val="pt-BR"/>
        </w:rPr>
      </w:pPr>
      <w:r w:rsidRPr="005F1564">
        <w:rPr>
          <w:noProof/>
          <w:lang w:val="pt-BR"/>
        </w:rPr>
        <w:t>Eduardo Menges Mattje</w:t>
      </w:r>
    </w:p>
    <w:p w14:paraId="0622B9F3" w14:textId="7CC693FB" w:rsidR="005F1564" w:rsidRPr="005823D0" w:rsidRDefault="005F1564" w:rsidP="00B823AA">
      <w:pPr>
        <w:pStyle w:val="Ttulo21"/>
        <w:rPr>
          <w:noProof/>
          <w:lang w:val="pt-BR"/>
        </w:rPr>
      </w:pPr>
      <w:r>
        <w:rPr>
          <w:noProof/>
          <w:lang w:val="pt-BR"/>
        </w:rPr>
        <w:t>João Paulo Vasquez Dias</w:t>
      </w:r>
    </w:p>
    <w:p w14:paraId="0FF9A3C5" w14:textId="5F066ED9" w:rsidR="00E81978" w:rsidRPr="005823D0" w:rsidRDefault="00605617" w:rsidP="00B823AA">
      <w:pPr>
        <w:pStyle w:val="Ttulo21"/>
        <w:rPr>
          <w:noProof/>
          <w:lang w:val="pt-BR"/>
        </w:rPr>
      </w:pPr>
      <w:r>
        <w:rPr>
          <w:noProof/>
          <w:lang w:val="pt-BR"/>
        </w:rPr>
        <w:t>Universidade Federal do Rio Grande do Sul</w:t>
      </w:r>
    </w:p>
    <w:p w14:paraId="30B228C4" w14:textId="53880516" w:rsidR="00E81978" w:rsidRPr="005823D0" w:rsidRDefault="00000000">
      <w:pPr>
        <w:pStyle w:val="TtulodaSeo"/>
        <w:rPr>
          <w:noProof/>
          <w:lang w:val="pt-BR"/>
        </w:rPr>
      </w:pPr>
      <w:sdt>
        <w:sdtPr>
          <w:rPr>
            <w:noProof/>
            <w:lang w:val="pt-BR"/>
          </w:rPr>
          <w:alias w:val="Título da seção:"/>
          <w:tag w:val="Título da seção:"/>
          <w:id w:val="984196707"/>
          <w:placeholder>
            <w:docPart w:val="27194DB2745D4C4EADEFAF828112DED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05617">
            <w:rPr>
              <w:noProof/>
              <w:lang w:val="pt-BR"/>
            </w:rPr>
            <w:t>Implementação do Camouflage Images</w:t>
          </w:r>
        </w:sdtContent>
      </w:sdt>
    </w:p>
    <w:p w14:paraId="3DD2BDBF" w14:textId="0C2401DE" w:rsidR="00E81978" w:rsidRDefault="00605617">
      <w:pPr>
        <w:rPr>
          <w:noProof/>
          <w:lang w:val="pt-BR"/>
        </w:rPr>
      </w:pPr>
      <w:r>
        <w:rPr>
          <w:noProof/>
          <w:lang w:val="pt-BR"/>
        </w:rPr>
        <w:t>A camuflagem de image</w:t>
      </w:r>
      <w:r w:rsidR="00FC6D81">
        <w:rPr>
          <w:noProof/>
          <w:lang w:val="pt-BR"/>
        </w:rPr>
        <w:t>n</w:t>
      </w:r>
      <w:r>
        <w:rPr>
          <w:noProof/>
          <w:lang w:val="pt-BR"/>
        </w:rPr>
        <w:t xml:space="preserve">s é um tipo de arte recriacional, ou seja, </w:t>
      </w:r>
      <w:r w:rsidR="00D3261A">
        <w:rPr>
          <w:noProof/>
          <w:lang w:val="pt-BR"/>
        </w:rPr>
        <w:t xml:space="preserve">que busca recriar uma obra com modificações que mantém a essência da peça original. </w:t>
      </w:r>
      <w:r w:rsidR="00FC6D81">
        <w:rPr>
          <w:noProof/>
          <w:lang w:val="pt-BR"/>
        </w:rPr>
        <w:t>No seu caso, a camuflagem objetiva esconder uma de primeiro plano num plano de fundo, de tal forma que ela permaneça imperceptível e exija esforço consciente para que sejam encontradas.</w:t>
      </w:r>
    </w:p>
    <w:p w14:paraId="5C684709" w14:textId="073482BB" w:rsidR="00B716A0" w:rsidRDefault="00B716A0">
      <w:pPr>
        <w:rPr>
          <w:noProof/>
          <w:lang w:val="pt-BR"/>
        </w:rPr>
      </w:pPr>
      <w:r>
        <w:t xml:space="preserve">A habilidade de se esconder está diretamente relacionada com a forma como a percepção humana funciona. Uma possível explicação é a teoria da integração de características, a qual sugere que a visão e percepção humana trabalham em duas </w:t>
      </w:r>
      <w:r w:rsidRPr="00B716A0">
        <w:rPr>
          <w:lang w:val="pt-BR"/>
        </w:rPr>
        <w:t>fases</w:t>
      </w:r>
      <w:r>
        <w:t xml:space="preserve"> principais: busca de características e busca de conjunção. A busca de características é uma fase em grande parte paralela que procura por entidades características como cor, borda e textura para uma caracterização rápida e instantânea de figuras. Em contraste, a busca de conjunção é um processo serial e lento, e é responsável pelo reconhecimento e classificação, integrando pistas (espalhadas) de múltiplas características.</w:t>
      </w:r>
    </w:p>
    <w:p w14:paraId="29F3BABA" w14:textId="140AE6EC" w:rsidR="008721DD" w:rsidRPr="005823D0" w:rsidRDefault="00121211">
      <w:pPr>
        <w:rPr>
          <w:noProof/>
          <w:lang w:val="pt-BR"/>
        </w:rPr>
      </w:pPr>
      <w:r>
        <w:rPr>
          <w:noProof/>
          <w:lang w:val="pt-BR"/>
        </w:rPr>
        <w:t>No trabalho de Chu et al. (2010), propôs-se uma abordagem algoritmíca para a montagem das imagens camufladas.</w:t>
      </w:r>
      <w:r w:rsidR="00B716A0">
        <w:rPr>
          <w:noProof/>
          <w:lang w:val="pt-BR"/>
        </w:rPr>
        <w:t xml:space="preserve"> Com base nesse trabalho, fizemos uma implementação do algoritmo em uma linguagem de programação. </w:t>
      </w:r>
    </w:p>
    <w:p w14:paraId="58C61A5B" w14:textId="47662D09" w:rsidR="00E81978" w:rsidRDefault="004A2977">
      <w:pPr>
        <w:pStyle w:val="Ttulo1"/>
        <w:rPr>
          <w:noProof/>
          <w:lang w:val="pt-BR"/>
        </w:rPr>
      </w:pPr>
      <w:r>
        <w:rPr>
          <w:noProof/>
          <w:lang w:val="pt-BR"/>
        </w:rPr>
        <w:t>Técnica</w:t>
      </w:r>
    </w:p>
    <w:p w14:paraId="4C0AA9CE" w14:textId="3925D3A3" w:rsidR="009449AA" w:rsidRDefault="009449AA" w:rsidP="009449AA">
      <w:pPr>
        <w:rPr>
          <w:lang w:val="pt-BR"/>
        </w:rPr>
      </w:pPr>
      <w:r>
        <w:rPr>
          <w:lang w:val="pt-BR"/>
        </w:rPr>
        <w:t xml:space="preserve">Primeiramente, ambas imagens são convertidas em escala de cinza, e então quantizada. A quantia de tons nesta etapa é vaga e mal explicada no artigo. Após, ocorre a segmentação de </w:t>
      </w:r>
      <w:r w:rsidR="00A80579">
        <w:rPr>
          <w:lang w:val="pt-BR"/>
        </w:rPr>
        <w:t>ambas as imagens</w:t>
      </w:r>
      <w:r>
        <w:rPr>
          <w:lang w:val="pt-BR"/>
        </w:rPr>
        <w:t xml:space="preserve"> </w:t>
      </w:r>
      <w:r w:rsidR="00A80579">
        <w:rPr>
          <w:lang w:val="pt-BR"/>
        </w:rPr>
        <w:t>de acordo com os tons de cinza, usando 4-vizinhança; e a imagem do plano de fundo é cortada pelos segmentos do primeiro plano, ou seja, segmentos do fundo que não tem qualquer sobreposição com qualquer segmento do primeiro plano são descartados.</w:t>
      </w:r>
    </w:p>
    <w:p w14:paraId="2135B890" w14:textId="439E3AF0" w:rsidR="00A80579" w:rsidRDefault="00A80579" w:rsidP="009449AA">
      <w:pPr>
        <w:rPr>
          <w:lang w:val="pt-BR"/>
        </w:rPr>
      </w:pPr>
      <w:r>
        <w:rPr>
          <w:lang w:val="pt-BR"/>
        </w:rPr>
        <w:t>Então, ocorre a construção de um grafo, cujos nodos são os segmentos do primeiro plano, e do plano de fundo. As arestas são formadas da seguinte forma:</w:t>
      </w:r>
    </w:p>
    <w:p w14:paraId="2847DB76" w14:textId="3F7C6972" w:rsidR="00A80579" w:rsidRDefault="00A80579" w:rsidP="00A80579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lastRenderedPageBreak/>
        <w:t>Dois nodos do plano de fundo são conectados caso seus segmentos estejam conectados, ou seja, caso sejam vizinhos, constituindo as arestas de destaque;</w:t>
      </w:r>
    </w:p>
    <w:p w14:paraId="6740E170" w14:textId="59AA9A79" w:rsidR="007C4D42" w:rsidRPr="00301C79" w:rsidRDefault="00A80579" w:rsidP="00301C79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Um nodo do primeiro plano se conecta com os 6 segmentos do plano de fundo mais próximos, medido através da distância euclidiana, constituindo as arestas de imersão.</w:t>
      </w:r>
    </w:p>
    <w:p w14:paraId="35811779" w14:textId="43B73A35" w:rsidR="004E09E9" w:rsidRDefault="004E09E9" w:rsidP="004E09E9">
      <w:pPr>
        <w:rPr>
          <w:lang w:val="pt-BR"/>
        </w:rPr>
      </w:pPr>
      <w:r>
        <w:rPr>
          <w:lang w:val="pt-BR"/>
        </w:rPr>
        <w:t>A fim de realizar a camuflagem, um novo conjunto de luminâncias é designado ao primeiro plano. Sua construção baseia em duas fontes de energia:</w:t>
      </w:r>
    </w:p>
    <w:p w14:paraId="51F70003" w14:textId="087539F1" w:rsidR="004E09E9" w:rsidRDefault="004E09E9" w:rsidP="004E09E9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A energia de imersão, que mensura o quão bem o primeiro plano está camuflado no plano de fundo;</w:t>
      </w:r>
    </w:p>
    <w:p w14:paraId="59F81B36" w14:textId="31F6C6F8" w:rsidR="004E09E9" w:rsidRDefault="004E09E9" w:rsidP="004E09E9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A energia de destaque, q</w:t>
      </w:r>
      <w:r w:rsidR="00A24F64">
        <w:rPr>
          <w:lang w:val="pt-BR"/>
        </w:rPr>
        <w:t>ue mensura o quão bem os novos valores de luminância retém as diferenças de luminância do conjunto original.</w:t>
      </w:r>
    </w:p>
    <w:p w14:paraId="633BDC34" w14:textId="06493309" w:rsidR="00A24F64" w:rsidRDefault="00A24F64" w:rsidP="00A24F64">
      <w:pPr>
        <w:rPr>
          <w:lang w:val="pt-BR"/>
        </w:rPr>
      </w:pPr>
      <w:r>
        <w:rPr>
          <w:lang w:val="pt-BR"/>
        </w:rPr>
        <w:t xml:space="preserve">Desta forma, deseja-se diminuir a soma ponderada dessas energias, tarefa complexa e não trivial, pois há uma dependência mútua entre o conjunto novo de luminâncias e as energias. O artigo aponta que este problema é análogo ao problema de marcação em visão computacional que otimiza uma função de energia. Assim, utilizou-se o algoritmo </w:t>
      </w:r>
      <w:proofErr w:type="spellStart"/>
      <w:r w:rsidRPr="00A24F64">
        <w:rPr>
          <w:i/>
          <w:iCs/>
          <w:lang w:val="pt-BR"/>
        </w:rPr>
        <w:t>alfa-beta</w:t>
      </w:r>
      <w:proofErr w:type="spellEnd"/>
      <w:r w:rsidRPr="00A24F64">
        <w:rPr>
          <w:i/>
          <w:iCs/>
          <w:lang w:val="pt-BR"/>
        </w:rPr>
        <w:t xml:space="preserve"> swap</w:t>
      </w:r>
      <w:r>
        <w:rPr>
          <w:lang w:val="pt-BR"/>
        </w:rPr>
        <w:t xml:space="preserve"> em conjunto a um </w:t>
      </w:r>
      <w:proofErr w:type="spellStart"/>
      <w:r w:rsidRPr="00A24F64">
        <w:rPr>
          <w:i/>
          <w:iCs/>
          <w:lang w:val="pt-BR"/>
        </w:rPr>
        <w:t>graph</w:t>
      </w:r>
      <w:proofErr w:type="spellEnd"/>
      <w:r w:rsidRPr="00A24F64">
        <w:rPr>
          <w:i/>
          <w:iCs/>
          <w:lang w:val="pt-BR"/>
        </w:rPr>
        <w:t xml:space="preserve"> </w:t>
      </w:r>
      <w:proofErr w:type="spellStart"/>
      <w:r w:rsidRPr="00A24F64">
        <w:rPr>
          <w:i/>
          <w:iCs/>
          <w:lang w:val="pt-BR"/>
        </w:rPr>
        <w:t>cut</w:t>
      </w:r>
      <w:proofErr w:type="spellEnd"/>
      <w:r>
        <w:rPr>
          <w:lang w:val="pt-BR"/>
        </w:rPr>
        <w:t>, processo iterativo de minimização de energia.</w:t>
      </w:r>
    </w:p>
    <w:p w14:paraId="41378F40" w14:textId="7A0F9AEC" w:rsidR="007C4D42" w:rsidRDefault="007C4D42" w:rsidP="007C4D42">
      <w:pPr>
        <w:pStyle w:val="Ttulo2"/>
        <w:rPr>
          <w:lang w:val="pt-BR"/>
        </w:rPr>
      </w:pPr>
      <w:r>
        <w:rPr>
          <w:lang w:val="pt-BR"/>
        </w:rPr>
        <w:t>Síntese de texturas</w:t>
      </w:r>
    </w:p>
    <w:p w14:paraId="4036B220" w14:textId="474AAC15" w:rsidR="00272638" w:rsidRDefault="00494C1A" w:rsidP="00A24F64">
      <w:pPr>
        <w:rPr>
          <w:lang w:val="pt-BR"/>
        </w:rPr>
      </w:pPr>
      <w:r>
        <w:rPr>
          <w:lang w:val="pt-BR"/>
        </w:rPr>
        <w:t>Com a luminância corretamente designada aos segmentos, passa-se ao processo de síntese de texturas, isto é, adicionar os detalhes das texturas do plano de fundo</w:t>
      </w:r>
      <w:r w:rsidR="006E728F">
        <w:rPr>
          <w:lang w:val="pt-BR"/>
        </w:rPr>
        <w:t>, preenchendo, assim, o primeiro plano.</w:t>
      </w:r>
      <w:r w:rsidR="007C4D42">
        <w:rPr>
          <w:lang w:val="pt-BR"/>
        </w:rPr>
        <w:t xml:space="preserve"> O primeiro passo é construir uma </w:t>
      </w:r>
      <w:r w:rsidR="00FA78D0">
        <w:rPr>
          <w:lang w:val="pt-BR"/>
        </w:rPr>
        <w:t>banco</w:t>
      </w:r>
      <w:r w:rsidR="007C4D42">
        <w:rPr>
          <w:lang w:val="pt-BR"/>
        </w:rPr>
        <w:t xml:space="preserve"> de dados de amostras de texturas do plano de fundo, onde cada entrada é constituída de </w:t>
      </w:r>
      <w:r w:rsidR="00FA78D0">
        <w:rPr>
          <w:lang w:val="pt-BR"/>
        </w:rPr>
        <w:t xml:space="preserve">uma amostra de textura, e uma </w:t>
      </w:r>
      <w:r w:rsidR="00272638">
        <w:rPr>
          <w:lang w:val="pt-BR"/>
        </w:rPr>
        <w:t xml:space="preserve">amostra de luminância, ambas representando a mesma região, e amostradas nas fronteiras dos segmentos. Já no primeiro plano, o processo de amostragem também é realizado nas fronteiras dos segmentos, de tal forma que, para cada textura, encontra-se uma melhor textura </w:t>
      </w:r>
      <w:r w:rsidR="00272638">
        <w:rPr>
          <w:lang w:val="pt-BR"/>
        </w:rPr>
        <w:lastRenderedPageBreak/>
        <w:t>correspondente no banco de dados construído, levando em conta a similaridade entre as texturas, e a distância onde se encontram.</w:t>
      </w:r>
    </w:p>
    <w:p w14:paraId="42EE0A52" w14:textId="59B76C71" w:rsidR="00E81978" w:rsidRDefault="00272638" w:rsidP="005B32D2">
      <w:pPr>
        <w:rPr>
          <w:lang w:val="pt-BR"/>
        </w:rPr>
      </w:pPr>
      <w:r>
        <w:rPr>
          <w:lang w:val="pt-BR"/>
        </w:rPr>
        <w:t xml:space="preserve">Tendo as fronteiras delimitadas, o interior </w:t>
      </w:r>
      <w:r w:rsidR="00D606DE">
        <w:rPr>
          <w:lang w:val="pt-BR"/>
        </w:rPr>
        <w:t>é preenchido através do crescimento das texturas das fronteiras, copiando-as numa técnica de “</w:t>
      </w:r>
      <w:r w:rsidR="00D606DE" w:rsidRPr="005B32D2">
        <w:rPr>
          <w:i/>
          <w:iCs/>
          <w:lang w:val="pt-BR"/>
        </w:rPr>
        <w:t>texture-</w:t>
      </w:r>
      <w:proofErr w:type="spellStart"/>
      <w:r w:rsidR="00D606DE" w:rsidRPr="005B32D2">
        <w:rPr>
          <w:i/>
          <w:iCs/>
          <w:lang w:val="pt-BR"/>
        </w:rPr>
        <w:t>by</w:t>
      </w:r>
      <w:proofErr w:type="spellEnd"/>
      <w:r w:rsidR="00D606DE" w:rsidRPr="005B32D2">
        <w:rPr>
          <w:i/>
          <w:iCs/>
          <w:lang w:val="pt-BR"/>
        </w:rPr>
        <w:t>-</w:t>
      </w:r>
      <w:proofErr w:type="spellStart"/>
      <w:r w:rsidR="00D606DE" w:rsidRPr="005B32D2">
        <w:rPr>
          <w:i/>
          <w:iCs/>
          <w:lang w:val="pt-BR"/>
        </w:rPr>
        <w:t>numbers</w:t>
      </w:r>
      <w:proofErr w:type="spellEnd"/>
      <w:r w:rsidR="00D606DE">
        <w:rPr>
          <w:lang w:val="pt-BR"/>
        </w:rPr>
        <w:t>”.</w:t>
      </w:r>
    </w:p>
    <w:p w14:paraId="410ECFE5" w14:textId="32B9F48A" w:rsidR="00E81978" w:rsidRPr="005823D0" w:rsidRDefault="005B32D2" w:rsidP="005B32D2">
      <w:pPr>
        <w:rPr>
          <w:lang w:val="pt-BR"/>
        </w:rPr>
      </w:pPr>
      <w:r>
        <w:rPr>
          <w:lang w:val="pt-BR"/>
        </w:rPr>
        <w:t>Uma série de outras melhorias podem ser empregadas, como a adição de segmentos de distração, ou a deformação do plano de fundo para se moldar melhor ao primeiro plano.</w:t>
      </w:r>
    </w:p>
    <w:p w14:paraId="6E23404D" w14:textId="66EB7635" w:rsidR="00355DCA" w:rsidRPr="005823D0" w:rsidRDefault="004A2977" w:rsidP="008721DD">
      <w:pPr>
        <w:pStyle w:val="Ttulo1"/>
        <w:rPr>
          <w:noProof/>
          <w:lang w:val="pt-BR"/>
        </w:rPr>
      </w:pPr>
      <w:r>
        <w:rPr>
          <w:noProof/>
          <w:lang w:val="pt-BR"/>
        </w:rPr>
        <w:t>Implementação</w:t>
      </w:r>
    </w:p>
    <w:p w14:paraId="3D819B91" w14:textId="4CA6F6F8" w:rsidR="005B32D2" w:rsidRDefault="005B32D2" w:rsidP="005B32D2">
      <w:pPr>
        <w:rPr>
          <w:noProof/>
          <w:lang w:val="pt-BR"/>
        </w:rPr>
      </w:pPr>
      <w:r>
        <w:rPr>
          <w:noProof/>
          <w:lang w:val="pt-BR"/>
        </w:rPr>
        <w:t>Inicialmente, começamos a implementar o artigo na linguagem de programação Rust, utilizando as bibliotecas de processamento de imagens disponíveis. As etapas de luminância e quantização foram fáceis, vistos que já foram anteriormente implementadas na disciplina.</w:t>
      </w:r>
    </w:p>
    <w:p w14:paraId="3C5D5665" w14:textId="4F44C827" w:rsidR="00CF1584" w:rsidRDefault="00CF1584" w:rsidP="00CF1584">
      <w:pPr>
        <w:pStyle w:val="Ttulo2"/>
        <w:rPr>
          <w:noProof/>
          <w:lang w:val="pt-BR"/>
        </w:rPr>
      </w:pPr>
      <w:r>
        <w:rPr>
          <w:noProof/>
          <w:lang w:val="pt-BR"/>
        </w:rPr>
        <w:t>Segmentação</w:t>
      </w:r>
    </w:p>
    <w:p w14:paraId="3D91429B" w14:textId="77777777" w:rsidR="00CF1584" w:rsidRDefault="005B32D2" w:rsidP="005B32D2">
      <w:pPr>
        <w:rPr>
          <w:noProof/>
          <w:lang w:val="pt-BR"/>
        </w:rPr>
      </w:pPr>
      <w:r>
        <w:rPr>
          <w:noProof/>
          <w:lang w:val="pt-BR"/>
        </w:rPr>
        <w:t>Na etapa de segmentação, houve um dilema quanto ao modo como eles deveriam ser armazenados.</w:t>
      </w:r>
      <w:r w:rsidR="00CF1584">
        <w:rPr>
          <w:noProof/>
          <w:lang w:val="pt-BR"/>
        </w:rPr>
        <w:t xml:space="preserve"> Caso fizéssemos na forma de tabela, utilizando labels, a utilização de memória seria inecificente, porém dificultaria significativamente a utilização dos segmentos nos outros processos. Desta forma, utilizou-se a seguinte abordagem:</w:t>
      </w:r>
    </w:p>
    <w:p w14:paraId="2226B06D" w14:textId="6483AD9E" w:rsidR="00CF1584" w:rsidRDefault="00CF1584" w:rsidP="00CF1584">
      <w:pPr>
        <w:pStyle w:val="PargrafodaLista"/>
        <w:numPr>
          <w:ilvl w:val="0"/>
          <w:numId w:val="18"/>
        </w:numPr>
        <w:rPr>
          <w:noProof/>
          <w:lang w:val="pt-BR"/>
        </w:rPr>
      </w:pPr>
      <w:r>
        <w:rPr>
          <w:noProof/>
          <w:lang w:val="pt-BR"/>
        </w:rPr>
        <w:t>Cada segmento é armazenado na forma de um hash map, onde a chave é uma coordenada y, e o valor associado é um vetor.</w:t>
      </w:r>
    </w:p>
    <w:p w14:paraId="2AA88195" w14:textId="76FA11AC" w:rsidR="00CF1584" w:rsidRPr="00CF1584" w:rsidRDefault="00CF1584" w:rsidP="00CF1584">
      <w:pPr>
        <w:pStyle w:val="PargrafodaLista"/>
        <w:numPr>
          <w:ilvl w:val="0"/>
          <w:numId w:val="18"/>
        </w:numPr>
        <w:rPr>
          <w:noProof/>
          <w:lang w:val="pt-BR"/>
        </w:rPr>
      </w:pPr>
      <w:r>
        <w:rPr>
          <w:noProof/>
          <w:lang w:val="pt-BR"/>
        </w:rPr>
        <w:t>Neste vetor, são armazenadas as faixas que o segmento ocupa na linha correspondente à coordenada y.</w:t>
      </w:r>
    </w:p>
    <w:p w14:paraId="7D8B0325" w14:textId="6DDB33D6" w:rsidR="005B32D2" w:rsidRDefault="005B32D2" w:rsidP="005B32D2">
      <w:pPr>
        <w:rPr>
          <w:noProof/>
          <w:lang w:val="pt-BR"/>
        </w:rPr>
      </w:pPr>
      <w:r>
        <w:rPr>
          <w:noProof/>
          <w:lang w:val="pt-BR"/>
        </w:rPr>
        <w:t xml:space="preserve"> </w:t>
      </w:r>
      <w:r w:rsidR="00CF1584">
        <w:rPr>
          <w:noProof/>
          <w:lang w:val="pt-BR"/>
        </w:rPr>
        <w:t>Ou seja, para uma dada coordenada 7, as faixas [6..10, 14..20] indicam que, na imagem, os pixels da linha de 6 a 10, e de 14 a 20 na linha 7 pertencem ao segmento tal.</w:t>
      </w:r>
    </w:p>
    <w:p w14:paraId="0D608F82" w14:textId="1A2BE862" w:rsidR="00E26E78" w:rsidRDefault="00E26E78" w:rsidP="005B32D2">
      <w:pPr>
        <w:rPr>
          <w:noProof/>
          <w:lang w:val="pt-BR"/>
        </w:rPr>
      </w:pPr>
      <w:r>
        <w:rPr>
          <w:noProof/>
          <w:lang w:val="pt-BR"/>
        </w:rPr>
        <w:t xml:space="preserve">No processo de corte dos segmentos sobrepostos, teve de se implementar métodos para testar caso haja sobreposição, tarefa não muito complexa, apesar de computacionalmente cara, pois </w:t>
      </w:r>
      <w:r w:rsidR="001D0911">
        <w:rPr>
          <w:noProof/>
          <w:lang w:val="pt-BR"/>
        </w:rPr>
        <w:t xml:space="preserve">para cada linha correspondente e para cada faixa, é necessário testes com todas as outras faixas. Felizmente, devido à nossa eficiente implementação dos segmentos, não há grande peso </w:t>
      </w:r>
      <w:r w:rsidR="001D0911">
        <w:rPr>
          <w:noProof/>
          <w:lang w:val="pt-BR"/>
        </w:rPr>
        <w:lastRenderedPageBreak/>
        <w:t>na performance</w:t>
      </w:r>
      <w:r w:rsidR="008322CF">
        <w:rPr>
          <w:noProof/>
          <w:lang w:val="pt-BR"/>
        </w:rPr>
        <w:t>, pois as comparações não passam de números inteiros, que os processadores atuais têm ampla facilidade</w:t>
      </w:r>
      <w:r w:rsidR="001D0911">
        <w:rPr>
          <w:noProof/>
          <w:lang w:val="pt-BR"/>
        </w:rPr>
        <w:t>.</w:t>
      </w:r>
    </w:p>
    <w:p w14:paraId="7F1B12A3" w14:textId="231B0276" w:rsidR="00CF1584" w:rsidRDefault="00E26E78" w:rsidP="00E26E78">
      <w:pPr>
        <w:pStyle w:val="Ttulo2"/>
        <w:rPr>
          <w:noProof/>
          <w:lang w:val="pt-BR"/>
        </w:rPr>
      </w:pPr>
      <w:r>
        <w:rPr>
          <w:noProof/>
          <w:lang w:val="pt-BR"/>
        </w:rPr>
        <w:t>Grafo</w:t>
      </w:r>
    </w:p>
    <w:p w14:paraId="3C566680" w14:textId="62BC5414" w:rsidR="00BE4A3C" w:rsidRDefault="00E26E78" w:rsidP="00E26E78">
      <w:pPr>
        <w:rPr>
          <w:lang w:val="pt-BR"/>
        </w:rPr>
      </w:pPr>
      <w:r>
        <w:rPr>
          <w:lang w:val="pt-BR"/>
        </w:rPr>
        <w:t>A construção do grafo foi</w:t>
      </w:r>
      <w:r w:rsidR="00BE4A3C">
        <w:rPr>
          <w:lang w:val="pt-BR"/>
        </w:rPr>
        <w:t xml:space="preserve"> trabalhosa</w:t>
      </w:r>
      <w:r>
        <w:rPr>
          <w:lang w:val="pt-BR"/>
        </w:rPr>
        <w:t xml:space="preserve">. Primeiro, teve de </w:t>
      </w:r>
      <w:r w:rsidR="00BE4A3C">
        <w:rPr>
          <w:lang w:val="pt-BR"/>
        </w:rPr>
        <w:t xml:space="preserve">se </w:t>
      </w:r>
      <w:r>
        <w:rPr>
          <w:lang w:val="pt-BR"/>
        </w:rPr>
        <w:t>implementa</w:t>
      </w:r>
      <w:r w:rsidR="00BE4A3C">
        <w:rPr>
          <w:lang w:val="pt-BR"/>
        </w:rPr>
        <w:t>r</w:t>
      </w:r>
      <w:r>
        <w:rPr>
          <w:lang w:val="pt-BR"/>
        </w:rPr>
        <w:t xml:space="preserve"> métodos que determinam se dois segmentos estão conect</w:t>
      </w:r>
      <w:r w:rsidR="00BE4A3C">
        <w:rPr>
          <w:lang w:val="pt-BR"/>
        </w:rPr>
        <w:t xml:space="preserve">ados, teste que não é muito diferente do teste de sobreposição previamente feito. Então, surgiu a questão de medir a distância euclidiana entre os segmentos, </w:t>
      </w:r>
      <w:r w:rsidR="00301C79">
        <w:rPr>
          <w:lang w:val="pt-BR"/>
        </w:rPr>
        <w:t xml:space="preserve">outro momento de incerteza quanto à implementação, porque não sabíamos como calcular o centroide deles. Após conversar com o </w:t>
      </w:r>
      <w:proofErr w:type="spellStart"/>
      <w:r w:rsidR="00301C79" w:rsidRPr="00301C79">
        <w:rPr>
          <w:i/>
          <w:iCs/>
          <w:lang w:val="pt-BR"/>
        </w:rPr>
        <w:t>ChatGPT</w:t>
      </w:r>
      <w:proofErr w:type="spellEnd"/>
      <w:r w:rsidR="00301C79">
        <w:rPr>
          <w:lang w:val="pt-BR"/>
        </w:rPr>
        <w:t>, escolheu-se determiná-lo através da média das coordenadas x e y, ponderada pela transparência dos pixels.</w:t>
      </w:r>
    </w:p>
    <w:p w14:paraId="5FECB707" w14:textId="2487F80F" w:rsidR="00301C79" w:rsidRDefault="00301C79" w:rsidP="00301C79">
      <w:pPr>
        <w:pStyle w:val="Ttulo2"/>
        <w:rPr>
          <w:lang w:val="pt-BR"/>
        </w:rPr>
      </w:pPr>
      <w:r>
        <w:rPr>
          <w:lang w:val="pt-BR"/>
        </w:rPr>
        <w:t>Otimização</w:t>
      </w:r>
    </w:p>
    <w:p w14:paraId="0F440F0D" w14:textId="09EA00AE" w:rsidR="00301C79" w:rsidRPr="00301C79" w:rsidRDefault="00301C79" w:rsidP="00301C79">
      <w:pPr>
        <w:rPr>
          <w:lang w:val="pt-BR"/>
        </w:rPr>
      </w:pPr>
      <w:r>
        <w:rPr>
          <w:lang w:val="pt-BR"/>
        </w:rPr>
        <w:t xml:space="preserve">A etapa de otimização foi quase impossível de ser realizada. Não só o artigo dá poucas explicações do algoritmo usado, ele é complexo, e não há sua implementação em </w:t>
      </w:r>
      <w:proofErr w:type="spellStart"/>
      <w:r>
        <w:rPr>
          <w:lang w:val="pt-BR"/>
        </w:rPr>
        <w:t>Rust</w:t>
      </w:r>
      <w:proofErr w:type="spellEnd"/>
      <w:r>
        <w:rPr>
          <w:lang w:val="pt-BR"/>
        </w:rPr>
        <w:t xml:space="preserve">. Com isso, desistimos de prosseguir utilizando essa linguagem, e seguimos o trabalho utilizando Python, onde já havia implementação destas operações, apesar de </w:t>
      </w:r>
      <w:r w:rsidRPr="00301C79">
        <w:rPr>
          <w:b/>
          <w:bCs/>
          <w:lang w:val="pt-BR"/>
        </w:rPr>
        <w:t>nada performáticas</w:t>
      </w:r>
      <w:r>
        <w:rPr>
          <w:lang w:val="pt-BR"/>
        </w:rPr>
        <w:t xml:space="preserve">. Apesar de poder implementar o algoritmo de </w:t>
      </w:r>
      <w:proofErr w:type="spellStart"/>
      <w:r w:rsidRPr="00301C79">
        <w:rPr>
          <w:i/>
          <w:iCs/>
          <w:lang w:val="pt-BR"/>
        </w:rPr>
        <w:t>alfa-beta</w:t>
      </w:r>
      <w:proofErr w:type="spellEnd"/>
      <w:r w:rsidRPr="00301C79">
        <w:rPr>
          <w:i/>
          <w:iCs/>
          <w:lang w:val="pt-BR"/>
        </w:rPr>
        <w:t xml:space="preserve"> swap</w:t>
      </w:r>
      <w:r>
        <w:rPr>
          <w:lang w:val="pt-BR"/>
        </w:rPr>
        <w:t xml:space="preserve"> e </w:t>
      </w:r>
      <w:proofErr w:type="spellStart"/>
      <w:r w:rsidRPr="00301C79">
        <w:rPr>
          <w:i/>
          <w:iCs/>
          <w:lang w:val="pt-BR"/>
        </w:rPr>
        <w:t>graph</w:t>
      </w:r>
      <w:proofErr w:type="spellEnd"/>
      <w:r w:rsidRPr="00301C79">
        <w:rPr>
          <w:i/>
          <w:iCs/>
          <w:lang w:val="pt-BR"/>
        </w:rPr>
        <w:t xml:space="preserve"> </w:t>
      </w:r>
      <w:proofErr w:type="spellStart"/>
      <w:r w:rsidRPr="00301C79">
        <w:rPr>
          <w:i/>
          <w:iCs/>
          <w:lang w:val="pt-BR"/>
        </w:rPr>
        <w:t>cut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Rust</w:t>
      </w:r>
      <w:proofErr w:type="spellEnd"/>
      <w:r>
        <w:rPr>
          <w:lang w:val="pt-BR"/>
        </w:rPr>
        <w:t>, não havia tempo.</w:t>
      </w:r>
    </w:p>
    <w:p w14:paraId="57A06F82" w14:textId="14C6C244" w:rsidR="00355DCA" w:rsidRPr="005823D0" w:rsidRDefault="008721DD" w:rsidP="008721DD">
      <w:pPr>
        <w:pStyle w:val="Ttulo1"/>
        <w:rPr>
          <w:noProof/>
          <w:lang w:val="pt-BR"/>
        </w:rPr>
      </w:pPr>
      <w:r>
        <w:rPr>
          <w:noProof/>
          <w:lang w:val="pt-BR"/>
        </w:rPr>
        <w:t>Resultados</w:t>
      </w:r>
    </w:p>
    <w:p w14:paraId="33A59FFD" w14:textId="77777777" w:rsidR="00301C79" w:rsidRPr="005823D0" w:rsidRDefault="00301C79" w:rsidP="00301C79">
      <w:pPr>
        <w:rPr>
          <w:noProof/>
          <w:lang w:val="pt-BR"/>
        </w:rPr>
      </w:pPr>
      <w:r>
        <w:rPr>
          <w:noProof/>
          <w:lang w:val="pt-BR"/>
        </w:rPr>
        <w:t>Texto.</w:t>
      </w:r>
    </w:p>
    <w:p w14:paraId="259B8455" w14:textId="642E35B3" w:rsidR="008721DD" w:rsidRPr="005823D0" w:rsidRDefault="008721DD" w:rsidP="008721DD">
      <w:pPr>
        <w:pStyle w:val="Ttulo1"/>
        <w:rPr>
          <w:noProof/>
          <w:lang w:val="pt-BR"/>
        </w:rPr>
      </w:pPr>
      <w:r>
        <w:rPr>
          <w:noProof/>
          <w:lang w:val="pt-BR"/>
        </w:rPr>
        <w:t>Conclusão</w:t>
      </w:r>
    </w:p>
    <w:p w14:paraId="14949C06" w14:textId="6DD27CE8" w:rsidR="00E81978" w:rsidRPr="005823D0" w:rsidRDefault="00301C79">
      <w:pPr>
        <w:rPr>
          <w:noProof/>
          <w:lang w:val="pt-BR"/>
        </w:rPr>
      </w:pPr>
      <w:r>
        <w:rPr>
          <w:noProof/>
          <w:lang w:val="pt-BR"/>
        </w:rPr>
        <w:t>Texto.</w:t>
      </w:r>
    </w:p>
    <w:sdt>
      <w:sdtPr>
        <w:rPr>
          <w:rFonts w:asciiTheme="minorHAnsi" w:eastAsiaTheme="minorEastAsia" w:hAnsiTheme="minorHAnsi" w:cstheme="minorBidi"/>
          <w:noProof/>
          <w:lang w:val="pt-BR"/>
        </w:rPr>
        <w:id w:val="62297111"/>
        <w:docPartObj>
          <w:docPartGallery w:val="Bibliographies"/>
          <w:docPartUnique/>
        </w:docPartObj>
      </w:sdtPr>
      <w:sdtContent>
        <w:p w14:paraId="24323E2A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Referências</w:t>
          </w:r>
        </w:p>
        <w:p w14:paraId="0B90E8B8" w14:textId="3D8DE632" w:rsidR="005823D0" w:rsidRPr="005823D0" w:rsidRDefault="005823D0" w:rsidP="00121211">
          <w:pPr>
            <w:pStyle w:val="Bibliografia"/>
            <w:rPr>
              <w:noProof/>
              <w:lang w:val="pt-BR"/>
            </w:rPr>
          </w:pPr>
          <w:r w:rsidRPr="005823D0">
            <w:rPr>
              <w:noProof/>
              <w:lang w:val="pt-BR"/>
            </w:rPr>
            <w:fldChar w:fldCharType="begin"/>
          </w:r>
          <w:r w:rsidRPr="00FA78D0">
            <w:rPr>
              <w:noProof/>
              <w:lang w:val="pt-BR"/>
            </w:rPr>
            <w:instrText xml:space="preserve"> BIBLIOGRAPHY \l 1046 \f 1046 </w:instrText>
          </w:r>
          <w:r w:rsidRPr="005823D0">
            <w:rPr>
              <w:noProof/>
              <w:lang w:val="pt-BR"/>
            </w:rPr>
            <w:fldChar w:fldCharType="separate"/>
          </w:r>
          <w:r w:rsidR="00121211" w:rsidRPr="00FA78D0">
            <w:rPr>
              <w:rFonts w:ascii="Times New Roman" w:eastAsia="Times New Roman" w:hAnsi="Times New Roman" w:cs="Times New Roman"/>
              <w:kern w:val="0"/>
              <w:lang w:val="pt-BR" w:eastAsia="en-US"/>
            </w:rPr>
            <w:t xml:space="preserve"> </w:t>
          </w:r>
          <w:r w:rsidR="00121211" w:rsidRPr="00FA78D0">
            <w:rPr>
              <w:noProof/>
              <w:lang w:val="pt-BR"/>
            </w:rPr>
            <w:t xml:space="preserve">Chu, H. K., Hsu, W. H., Mitra, N. J., Cohen-Or, D., Wong, T. T., &amp; Lee, T. Y. (2010). </w:t>
          </w:r>
          <w:r w:rsidR="00121211" w:rsidRPr="00121211">
            <w:rPr>
              <w:noProof/>
              <w:lang w:val="en-US"/>
            </w:rPr>
            <w:t xml:space="preserve">Camouflage images. </w:t>
          </w:r>
          <w:r w:rsidR="00121211" w:rsidRPr="00121211">
            <w:rPr>
              <w:i/>
              <w:iCs/>
              <w:noProof/>
              <w:lang w:val="en-US"/>
            </w:rPr>
            <w:t>ACM Trans. Graph.</w:t>
          </w:r>
          <w:r w:rsidR="00121211" w:rsidRPr="00121211">
            <w:rPr>
              <w:noProof/>
              <w:lang w:val="en-US"/>
            </w:rPr>
            <w:t xml:space="preserve">, </w:t>
          </w:r>
          <w:r w:rsidR="00121211" w:rsidRPr="00121211">
            <w:rPr>
              <w:i/>
              <w:iCs/>
              <w:noProof/>
              <w:lang w:val="en-US"/>
            </w:rPr>
            <w:t>29</w:t>
          </w:r>
          <w:r w:rsidR="00121211" w:rsidRPr="00121211">
            <w:rPr>
              <w:noProof/>
              <w:lang w:val="en-US"/>
            </w:rPr>
            <w:t>(4), 51-1.</w:t>
          </w:r>
        </w:p>
        <w:p w14:paraId="513C839B" w14:textId="77777777" w:rsidR="00E81978" w:rsidRPr="005823D0" w:rsidRDefault="005823D0" w:rsidP="005823D0">
          <w:pPr>
            <w:pStyle w:val="Bibliografia"/>
            <w:ind w:left="0" w:firstLine="0"/>
            <w:rPr>
              <w:noProof/>
              <w:lang w:val="pt-BR"/>
            </w:rPr>
          </w:pPr>
          <w:r w:rsidRPr="005823D0">
            <w:rPr>
              <w:noProof/>
              <w:lang w:val="pt-BR"/>
            </w:rPr>
            <w:fldChar w:fldCharType="end"/>
          </w:r>
        </w:p>
      </w:sdtContent>
    </w:sdt>
    <w:p w14:paraId="0DB05649" w14:textId="3FAD5C60" w:rsidR="00E81978" w:rsidRPr="005823D0" w:rsidRDefault="00E81978" w:rsidP="00301C79">
      <w:pPr>
        <w:pStyle w:val="TtulodaSeo"/>
        <w:jc w:val="both"/>
        <w:rPr>
          <w:noProof/>
          <w:lang w:val="pt-BR"/>
        </w:rPr>
      </w:pPr>
    </w:p>
    <w:sectPr w:rsidR="00E81978" w:rsidRPr="005823D0" w:rsidSect="00772A00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D0F2" w14:textId="77777777" w:rsidR="00F929B6" w:rsidRDefault="00F929B6">
      <w:pPr>
        <w:spacing w:line="240" w:lineRule="auto"/>
      </w:pPr>
      <w:r>
        <w:separator/>
      </w:r>
    </w:p>
    <w:p w14:paraId="305DA344" w14:textId="77777777" w:rsidR="00F929B6" w:rsidRDefault="00F929B6"/>
  </w:endnote>
  <w:endnote w:type="continuationSeparator" w:id="0">
    <w:p w14:paraId="12268DB8" w14:textId="77777777" w:rsidR="00F929B6" w:rsidRDefault="00F929B6">
      <w:pPr>
        <w:spacing w:line="240" w:lineRule="auto"/>
      </w:pPr>
      <w:r>
        <w:continuationSeparator/>
      </w:r>
    </w:p>
    <w:p w14:paraId="6C178BFB" w14:textId="77777777" w:rsidR="00F929B6" w:rsidRDefault="00F92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5891" w14:textId="77777777" w:rsidR="00F929B6" w:rsidRDefault="00F929B6">
      <w:pPr>
        <w:spacing w:line="240" w:lineRule="auto"/>
      </w:pPr>
      <w:r>
        <w:separator/>
      </w:r>
    </w:p>
    <w:p w14:paraId="43D1BAAC" w14:textId="77777777" w:rsidR="00F929B6" w:rsidRDefault="00F929B6"/>
  </w:footnote>
  <w:footnote w:type="continuationSeparator" w:id="0">
    <w:p w14:paraId="0E070109" w14:textId="77777777" w:rsidR="00F929B6" w:rsidRDefault="00F929B6">
      <w:pPr>
        <w:spacing w:line="240" w:lineRule="auto"/>
      </w:pPr>
      <w:r>
        <w:continuationSeparator/>
      </w:r>
    </w:p>
    <w:p w14:paraId="3DBF80F9" w14:textId="77777777" w:rsidR="00F929B6" w:rsidRDefault="00F929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09BA" w14:textId="3EAB4C00" w:rsidR="00E81978" w:rsidRPr="005823D0" w:rsidRDefault="00000000">
    <w:pPr>
      <w:pStyle w:val="Cabealho"/>
      <w:rPr>
        <w:noProof/>
        <w:lang w:val="pt-BR"/>
      </w:rPr>
    </w:pPr>
    <w:sdt>
      <w:sdtPr>
        <w:rPr>
          <w:rStyle w:val="Forte"/>
          <w:noProof/>
          <w:lang w:val="pt-BR"/>
        </w:rPr>
        <w:alias w:val="Cabeçalho corrente"/>
        <w:tag w:val=""/>
        <w:id w:val="12739865"/>
        <w:placeholder>
          <w:docPart w:val="7D13ACF776884BF4881A5E519E96997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ontepargpadro"/>
          <w:caps w:val="0"/>
        </w:rPr>
      </w:sdtEndPr>
      <w:sdtContent>
        <w:r w:rsidR="00605617">
          <w:rPr>
            <w:rStyle w:val="Forte"/>
            <w:noProof/>
            <w:lang w:val="pt-BR"/>
          </w:rPr>
          <w:t>IMPLEMENTAÇÃO DO CAMOUFLAGE IMAGES</w:t>
        </w:r>
      </w:sdtContent>
    </w:sdt>
    <w:r w:rsidR="005D3A03" w:rsidRPr="005823D0">
      <w:rPr>
        <w:rStyle w:val="Forte"/>
        <w:noProof/>
        <w:lang w:val="pt-BR" w:bidi="pt-BR"/>
      </w:rPr>
      <w:ptab w:relativeTo="margin" w:alignment="right" w:leader="none"/>
    </w:r>
    <w:r w:rsidR="005D3A03" w:rsidRPr="005823D0">
      <w:rPr>
        <w:rStyle w:val="Forte"/>
        <w:noProof/>
        <w:lang w:val="pt-BR" w:bidi="pt-BR"/>
      </w:rPr>
      <w:fldChar w:fldCharType="begin"/>
    </w:r>
    <w:r w:rsidR="005D3A03" w:rsidRPr="005823D0">
      <w:rPr>
        <w:rStyle w:val="Forte"/>
        <w:noProof/>
        <w:lang w:val="pt-BR" w:bidi="pt-BR"/>
      </w:rPr>
      <w:instrText xml:space="preserve"> PAGE   \* MERGEFORMAT </w:instrText>
    </w:r>
    <w:r w:rsidR="005D3A03" w:rsidRPr="005823D0">
      <w:rPr>
        <w:rStyle w:val="Forte"/>
        <w:noProof/>
        <w:lang w:val="pt-BR" w:bidi="pt-BR"/>
      </w:rPr>
      <w:fldChar w:fldCharType="separate"/>
    </w:r>
    <w:r w:rsidR="000D3F41" w:rsidRPr="005823D0">
      <w:rPr>
        <w:rStyle w:val="Forte"/>
        <w:noProof/>
        <w:lang w:val="pt-BR" w:bidi="pt-BR"/>
      </w:rPr>
      <w:t>8</w:t>
    </w:r>
    <w:r w:rsidR="005D3A03" w:rsidRPr="005823D0">
      <w:rPr>
        <w:rStyle w:val="Forte"/>
        <w:noProof/>
        <w:lang w:val="pt-BR" w:bidi="pt-B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028C" w14:textId="59C9E01C" w:rsidR="00E81978" w:rsidRPr="005823D0" w:rsidRDefault="00605617">
    <w:pPr>
      <w:pStyle w:val="Cabealho"/>
      <w:rPr>
        <w:rStyle w:val="Forte"/>
        <w:noProof/>
        <w:lang w:val="pt-BR"/>
      </w:rPr>
    </w:pPr>
    <w:r>
      <w:rPr>
        <w:noProof/>
        <w:lang w:val="pt-BR" w:bidi="pt-BR"/>
      </w:rPr>
      <w:t>IMPLEMENTAÇÃO DO CAMOUFLAGE IMAGES</w:t>
    </w:r>
    <w:r w:rsidR="005D3A03" w:rsidRPr="005823D0">
      <w:rPr>
        <w:rStyle w:val="Forte"/>
        <w:noProof/>
        <w:lang w:val="pt-BR" w:bidi="pt-BR"/>
      </w:rPr>
      <w:ptab w:relativeTo="margin" w:alignment="right" w:leader="none"/>
    </w:r>
    <w:r w:rsidR="005D3A03" w:rsidRPr="005823D0">
      <w:rPr>
        <w:rStyle w:val="Forte"/>
        <w:noProof/>
        <w:lang w:val="pt-BR" w:bidi="pt-BR"/>
      </w:rPr>
      <w:fldChar w:fldCharType="begin"/>
    </w:r>
    <w:r w:rsidR="005D3A03" w:rsidRPr="005823D0">
      <w:rPr>
        <w:rStyle w:val="Forte"/>
        <w:noProof/>
        <w:lang w:val="pt-BR" w:bidi="pt-BR"/>
      </w:rPr>
      <w:instrText xml:space="preserve"> PAGE   \* MERGEFORMAT </w:instrText>
    </w:r>
    <w:r w:rsidR="005D3A03" w:rsidRPr="005823D0">
      <w:rPr>
        <w:rStyle w:val="Forte"/>
        <w:noProof/>
        <w:lang w:val="pt-BR" w:bidi="pt-BR"/>
      </w:rPr>
      <w:fldChar w:fldCharType="separate"/>
    </w:r>
    <w:r w:rsidR="000D3F41" w:rsidRPr="005823D0">
      <w:rPr>
        <w:rStyle w:val="Forte"/>
        <w:noProof/>
        <w:lang w:val="pt-BR" w:bidi="pt-BR"/>
      </w:rPr>
      <w:t>1</w:t>
    </w:r>
    <w:r w:rsidR="005D3A03" w:rsidRPr="005823D0">
      <w:rPr>
        <w:rStyle w:val="Forte"/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EA4D3A"/>
    <w:multiLevelType w:val="hybridMultilevel"/>
    <w:tmpl w:val="BAE44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91643"/>
    <w:multiLevelType w:val="hybridMultilevel"/>
    <w:tmpl w:val="8A0C8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3E181F"/>
    <w:multiLevelType w:val="hybridMultilevel"/>
    <w:tmpl w:val="4A6EB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1831900">
    <w:abstractNumId w:val="9"/>
  </w:num>
  <w:num w:numId="2" w16cid:durableId="1021660043">
    <w:abstractNumId w:val="7"/>
  </w:num>
  <w:num w:numId="3" w16cid:durableId="93062077">
    <w:abstractNumId w:val="6"/>
  </w:num>
  <w:num w:numId="4" w16cid:durableId="1969358433">
    <w:abstractNumId w:val="5"/>
  </w:num>
  <w:num w:numId="5" w16cid:durableId="1346707039">
    <w:abstractNumId w:val="4"/>
  </w:num>
  <w:num w:numId="6" w16cid:durableId="224146067">
    <w:abstractNumId w:val="8"/>
  </w:num>
  <w:num w:numId="7" w16cid:durableId="1845583818">
    <w:abstractNumId w:val="3"/>
  </w:num>
  <w:num w:numId="8" w16cid:durableId="1069692166">
    <w:abstractNumId w:val="2"/>
  </w:num>
  <w:num w:numId="9" w16cid:durableId="1801142929">
    <w:abstractNumId w:val="1"/>
  </w:num>
  <w:num w:numId="10" w16cid:durableId="513344462">
    <w:abstractNumId w:val="0"/>
  </w:num>
  <w:num w:numId="11" w16cid:durableId="1525629732">
    <w:abstractNumId w:val="9"/>
    <w:lvlOverride w:ilvl="0">
      <w:startOverride w:val="1"/>
    </w:lvlOverride>
  </w:num>
  <w:num w:numId="12" w16cid:durableId="222252937">
    <w:abstractNumId w:val="16"/>
  </w:num>
  <w:num w:numId="13" w16cid:durableId="2066678571">
    <w:abstractNumId w:val="14"/>
  </w:num>
  <w:num w:numId="14" w16cid:durableId="16124859">
    <w:abstractNumId w:val="13"/>
  </w:num>
  <w:num w:numId="15" w16cid:durableId="2134933469">
    <w:abstractNumId w:val="15"/>
  </w:num>
  <w:num w:numId="16" w16cid:durableId="379791145">
    <w:abstractNumId w:val="10"/>
  </w:num>
  <w:num w:numId="17" w16cid:durableId="1807510596">
    <w:abstractNumId w:val="12"/>
  </w:num>
  <w:num w:numId="18" w16cid:durableId="192768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64"/>
    <w:rsid w:val="000D3F41"/>
    <w:rsid w:val="00121211"/>
    <w:rsid w:val="0015268C"/>
    <w:rsid w:val="001D0911"/>
    <w:rsid w:val="00272638"/>
    <w:rsid w:val="00301C79"/>
    <w:rsid w:val="00355DCA"/>
    <w:rsid w:val="00376794"/>
    <w:rsid w:val="00494C1A"/>
    <w:rsid w:val="004A2977"/>
    <w:rsid w:val="004E09E9"/>
    <w:rsid w:val="00551A02"/>
    <w:rsid w:val="005534FA"/>
    <w:rsid w:val="005823D0"/>
    <w:rsid w:val="00592060"/>
    <w:rsid w:val="005B32D2"/>
    <w:rsid w:val="005D3A03"/>
    <w:rsid w:val="005F1564"/>
    <w:rsid w:val="00605617"/>
    <w:rsid w:val="006E728F"/>
    <w:rsid w:val="00772A00"/>
    <w:rsid w:val="007C4D42"/>
    <w:rsid w:val="008002C0"/>
    <w:rsid w:val="00830316"/>
    <w:rsid w:val="008322CF"/>
    <w:rsid w:val="008721DD"/>
    <w:rsid w:val="008C5323"/>
    <w:rsid w:val="009414DF"/>
    <w:rsid w:val="009449AA"/>
    <w:rsid w:val="009A6A3B"/>
    <w:rsid w:val="00A24F64"/>
    <w:rsid w:val="00A80579"/>
    <w:rsid w:val="00B716A0"/>
    <w:rsid w:val="00B823AA"/>
    <w:rsid w:val="00BA45DB"/>
    <w:rsid w:val="00BE4A3C"/>
    <w:rsid w:val="00BF4184"/>
    <w:rsid w:val="00C0601E"/>
    <w:rsid w:val="00C31D30"/>
    <w:rsid w:val="00CD6E39"/>
    <w:rsid w:val="00CF1584"/>
    <w:rsid w:val="00CF6E91"/>
    <w:rsid w:val="00D3261A"/>
    <w:rsid w:val="00D606DE"/>
    <w:rsid w:val="00D85B68"/>
    <w:rsid w:val="00DB4AAD"/>
    <w:rsid w:val="00E26E78"/>
    <w:rsid w:val="00E6004D"/>
    <w:rsid w:val="00E81978"/>
    <w:rsid w:val="00F379B7"/>
    <w:rsid w:val="00F525FA"/>
    <w:rsid w:val="00F929B6"/>
    <w:rsid w:val="00FA78D0"/>
    <w:rsid w:val="00FC6D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E2B91"/>
  <w15:chartTrackingRefBased/>
  <w15:docId w15:val="{03B543CE-D98E-4B04-93EC-66485C1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79"/>
    <w:pPr>
      <w:jc w:val="both"/>
    </w:pPr>
    <w:rPr>
      <w:kern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Pr>
      <w:b w:val="0"/>
      <w:bCs w:val="0"/>
      <w:caps/>
      <w:smallCaps w:val="0"/>
    </w:rPr>
  </w:style>
  <w:style w:type="character" w:styleId="TextodoEspaoReservado">
    <w:name w:val="Placeholder Text"/>
    <w:basedOn w:val="Fontepargpadr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character" w:customStyle="1" w:styleId="Ttulo3Char">
    <w:name w:val="Título 3 Char"/>
    <w:basedOn w:val="Fontepargpadr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rsid w:val="008002C0"/>
    <w:pPr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8002C0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\AppData\Roaming\Microsoft\Templates\Relat&#243;rio%20de%20estilo%20APA%20(6&#170;%20edi&#231;&#227;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B4819EA13541969F02AEE97D866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A3CCE3-CADB-421A-8066-9A19783795BA}"/>
      </w:docPartPr>
      <w:docPartBody>
        <w:p w:rsidR="00B143A5" w:rsidRDefault="00000000">
          <w:pPr>
            <w:pStyle w:val="AFB4819EA13541969F02AEE97D866EDF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27194DB2745D4C4EADEFAF828112DE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242DF-EE9F-4BE1-89CB-9B634E2472D0}"/>
      </w:docPartPr>
      <w:docPartBody>
        <w:p w:rsidR="00B143A5" w:rsidRDefault="00000000">
          <w:pPr>
            <w:pStyle w:val="27194DB2745D4C4EADEFAF828112DED5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7D13ACF776884BF4881A5E519E9699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FE32A-FAE9-4DC8-A55B-8CE359DB1200}"/>
      </w:docPartPr>
      <w:docPartBody>
        <w:p w:rsidR="00B143A5" w:rsidRDefault="00000000">
          <w:pPr>
            <w:pStyle w:val="7D13ACF776884BF4881A5E519E969970"/>
          </w:pPr>
          <w:r w:rsidRPr="005823D0">
            <w:rPr>
              <w:noProof/>
              <w:lang w:bidi="pt-BR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E3"/>
    <w:rsid w:val="006171F0"/>
    <w:rsid w:val="006174E9"/>
    <w:rsid w:val="00B143A5"/>
    <w:rsid w:val="00CD4BE3"/>
    <w:rsid w:val="00E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B4819EA13541969F02AEE97D866EDF">
    <w:name w:val="AFB4819EA13541969F02AEE97D866EDF"/>
  </w:style>
  <w:style w:type="paragraph" w:customStyle="1" w:styleId="AB0A8B454CDB4D4985601DC46AACA625">
    <w:name w:val="AB0A8B454CDB4D4985601DC46AACA625"/>
  </w:style>
  <w:style w:type="paragraph" w:customStyle="1" w:styleId="E8C7FD3651CC4610B9BBCCAFA2E459DE">
    <w:name w:val="E8C7FD3651CC4610B9BBCCAFA2E459DE"/>
  </w:style>
  <w:style w:type="paragraph" w:customStyle="1" w:styleId="F370A3DD58DF4C87BB55C2D724726AF7">
    <w:name w:val="F370A3DD58DF4C87BB55C2D724726AF7"/>
  </w:style>
  <w:style w:type="paragraph" w:customStyle="1" w:styleId="8BD7967FE25244B7A19726C92FB3DAB5">
    <w:name w:val="8BD7967FE25244B7A19726C92FB3DAB5"/>
  </w:style>
  <w:style w:type="paragraph" w:customStyle="1" w:styleId="A80640E149324E5582B2680AFD15618A">
    <w:name w:val="A80640E149324E5582B2680AFD15618A"/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paragraph" w:customStyle="1" w:styleId="148D9E1C82B049EA822DCCE78C777DAE">
    <w:name w:val="148D9E1C82B049EA822DCCE78C777DAE"/>
  </w:style>
  <w:style w:type="paragraph" w:customStyle="1" w:styleId="646B41BAFE4247F9A993D7599D95556F">
    <w:name w:val="646B41BAFE4247F9A993D7599D95556F"/>
  </w:style>
  <w:style w:type="paragraph" w:customStyle="1" w:styleId="27194DB2745D4C4EADEFAF828112DED5">
    <w:name w:val="27194DB2745D4C4EADEFAF828112DED5"/>
  </w:style>
  <w:style w:type="paragraph" w:customStyle="1" w:styleId="1A3F9FC8D43C4ACC997F4147AC7D65EC">
    <w:name w:val="1A3F9FC8D43C4ACC997F4147AC7D65EC"/>
  </w:style>
  <w:style w:type="paragraph" w:customStyle="1" w:styleId="79E76FAB025E42D6B0B6573D192BB595">
    <w:name w:val="79E76FAB025E42D6B0B6573D192BB595"/>
  </w:style>
  <w:style w:type="paragraph" w:customStyle="1" w:styleId="65DC514AB0C54D47B63CA082C455DC89">
    <w:name w:val="65DC514AB0C54D47B63CA082C455DC89"/>
  </w:style>
  <w:style w:type="paragraph" w:customStyle="1" w:styleId="CC6A4464A5B24BA981744D70FC013E1E">
    <w:name w:val="CC6A4464A5B24BA981744D70FC013E1E"/>
  </w:style>
  <w:style w:type="paragraph" w:customStyle="1" w:styleId="4C20C6B597414D859F53BA969C6E3E29">
    <w:name w:val="4C20C6B597414D859F53BA969C6E3E29"/>
  </w:style>
  <w:style w:type="paragraph" w:customStyle="1" w:styleId="9F9FFA26CFF244199262B75A75276A97">
    <w:name w:val="9F9FFA26CFF244199262B75A75276A97"/>
  </w:style>
  <w:style w:type="paragraph" w:customStyle="1" w:styleId="0DCC94E3BE874E9F992D0F7982E915A2">
    <w:name w:val="0DCC94E3BE874E9F992D0F7982E915A2"/>
  </w:style>
  <w:style w:type="paragraph" w:customStyle="1" w:styleId="3C922D56F484481A8ADDF0EB4BD19C1F">
    <w:name w:val="3C922D56F484481A8ADDF0EB4BD19C1F"/>
  </w:style>
  <w:style w:type="paragraph" w:customStyle="1" w:styleId="04EF024C1C9646C9B33DA55F3D0824F0">
    <w:name w:val="04EF024C1C9646C9B33DA55F3D0824F0"/>
  </w:style>
  <w:style w:type="paragraph" w:customStyle="1" w:styleId="D2EE3E45F17648E6AEE27DBEF3166D3A">
    <w:name w:val="D2EE3E45F17648E6AEE27DBEF3166D3A"/>
  </w:style>
  <w:style w:type="paragraph" w:customStyle="1" w:styleId="B6F11CB13C2E49CA8AF31A8EAB6ABEC3">
    <w:name w:val="B6F11CB13C2E49CA8AF31A8EAB6ABEC3"/>
  </w:style>
  <w:style w:type="paragraph" w:customStyle="1" w:styleId="CB35C7772B80449C88387841553F4188">
    <w:name w:val="CB35C7772B80449C88387841553F4188"/>
  </w:style>
  <w:style w:type="paragraph" w:customStyle="1" w:styleId="7B060552C53542C8BC9713CA4C5FA9CE">
    <w:name w:val="7B060552C53542C8BC9713CA4C5FA9CE"/>
  </w:style>
  <w:style w:type="paragraph" w:customStyle="1" w:styleId="0843551CB43A4299B24DDCD47126F52F">
    <w:name w:val="0843551CB43A4299B24DDCD47126F52F"/>
  </w:style>
  <w:style w:type="paragraph" w:customStyle="1" w:styleId="5ECE225645CF4F579E26438C340F9011">
    <w:name w:val="5ECE225645CF4F579E26438C340F9011"/>
  </w:style>
  <w:style w:type="paragraph" w:customStyle="1" w:styleId="A24761FE37EE49BCAB60FE5624B1E812">
    <w:name w:val="A24761FE37EE49BCAB60FE5624B1E812"/>
  </w:style>
  <w:style w:type="paragraph" w:customStyle="1" w:styleId="75B1DEFCC04E43F59DBE1D84573E984C">
    <w:name w:val="75B1DEFCC04E43F59DBE1D84573E984C"/>
  </w:style>
  <w:style w:type="paragraph" w:customStyle="1" w:styleId="E906B67C7F784339896E7695D6DEE625">
    <w:name w:val="E906B67C7F784339896E7695D6DEE625"/>
  </w:style>
  <w:style w:type="paragraph" w:customStyle="1" w:styleId="EEF3CA71EE09404DB148FAF66AEE4309">
    <w:name w:val="EEF3CA71EE09404DB148FAF66AEE4309"/>
  </w:style>
  <w:style w:type="paragraph" w:customStyle="1" w:styleId="C5427CBA55D54D849F6C05002CE9F991">
    <w:name w:val="C5427CBA55D54D849F6C05002CE9F991"/>
  </w:style>
  <w:style w:type="paragraph" w:customStyle="1" w:styleId="3D39355E63C541EDBABBED6CC37D89B9">
    <w:name w:val="3D39355E63C541EDBABBED6CC37D89B9"/>
  </w:style>
  <w:style w:type="paragraph" w:customStyle="1" w:styleId="3A531A911EEA4CDCBE610D4FC7EB0083">
    <w:name w:val="3A531A911EEA4CDCBE610D4FC7EB0083"/>
  </w:style>
  <w:style w:type="paragraph" w:customStyle="1" w:styleId="6C1EA311B7594F78A3C3969E5D6F8F26">
    <w:name w:val="6C1EA311B7594F78A3C3969E5D6F8F26"/>
  </w:style>
  <w:style w:type="paragraph" w:customStyle="1" w:styleId="806F26FC793F4CB3B3BC65FD42A380A3">
    <w:name w:val="806F26FC793F4CB3B3BC65FD42A380A3"/>
  </w:style>
  <w:style w:type="paragraph" w:customStyle="1" w:styleId="E4A3C2EF9C32404C9A6BD56E74EDDB72">
    <w:name w:val="E4A3C2EF9C32404C9A6BD56E74EDDB72"/>
  </w:style>
  <w:style w:type="paragraph" w:customStyle="1" w:styleId="559804D96F8241B0B7A2B30301B8E8C6">
    <w:name w:val="559804D96F8241B0B7A2B30301B8E8C6"/>
  </w:style>
  <w:style w:type="paragraph" w:customStyle="1" w:styleId="8FD21AC9C8D2449D947511B71790EAF5">
    <w:name w:val="8FD21AC9C8D2449D947511B71790EAF5"/>
  </w:style>
  <w:style w:type="paragraph" w:customStyle="1" w:styleId="BF50F272CC2846A8A541276EE41B1A5D">
    <w:name w:val="BF50F272CC2846A8A541276EE41B1A5D"/>
  </w:style>
  <w:style w:type="paragraph" w:customStyle="1" w:styleId="FB056D5CD8684D7D89098A8E79004DD9">
    <w:name w:val="FB056D5CD8684D7D89098A8E79004DD9"/>
  </w:style>
  <w:style w:type="paragraph" w:customStyle="1" w:styleId="8ECA7BC3A73941A080223C6B819ACBF1">
    <w:name w:val="8ECA7BC3A73941A080223C6B819ACBF1"/>
  </w:style>
  <w:style w:type="paragraph" w:customStyle="1" w:styleId="58611FFF4BA141F79DD42F16BC7B1172">
    <w:name w:val="58611FFF4BA141F79DD42F16BC7B1172"/>
  </w:style>
  <w:style w:type="paragraph" w:customStyle="1" w:styleId="1DC50CA3ABA6481AB7612FE3144D3AD8">
    <w:name w:val="1DC50CA3ABA6481AB7612FE3144D3AD8"/>
  </w:style>
  <w:style w:type="paragraph" w:customStyle="1" w:styleId="B623A1F5817B40859E3D8B4D79F757B2">
    <w:name w:val="B623A1F5817B40859E3D8B4D79F757B2"/>
  </w:style>
  <w:style w:type="paragraph" w:customStyle="1" w:styleId="E47B720E3D1646F4BF9B43AD51952D25">
    <w:name w:val="E47B720E3D1646F4BF9B43AD51952D25"/>
  </w:style>
  <w:style w:type="paragraph" w:customStyle="1" w:styleId="6C9227608C154B619F9874EF408A8441">
    <w:name w:val="6C9227608C154B619F9874EF408A8441"/>
  </w:style>
  <w:style w:type="paragraph" w:customStyle="1" w:styleId="64FB26085F2641D3AC25AF8558014042">
    <w:name w:val="64FB26085F2641D3AC25AF8558014042"/>
  </w:style>
  <w:style w:type="paragraph" w:customStyle="1" w:styleId="41E049CEE238468D95A25E670356BC53">
    <w:name w:val="41E049CEE238468D95A25E670356BC53"/>
  </w:style>
  <w:style w:type="paragraph" w:customStyle="1" w:styleId="5EEF9AEC4410434687A534D861E6BF63">
    <w:name w:val="5EEF9AEC4410434687A534D861E6BF63"/>
  </w:style>
  <w:style w:type="paragraph" w:customStyle="1" w:styleId="CAD09DBEFEBD4261B26F1E4CBE40EF58">
    <w:name w:val="CAD09DBEFEBD4261B26F1E4CBE40EF58"/>
  </w:style>
  <w:style w:type="paragraph" w:customStyle="1" w:styleId="AAADFD0B19434D1388FF0F04B8DF1CA8">
    <w:name w:val="AAADFD0B19434D1388FF0F04B8DF1CA8"/>
  </w:style>
  <w:style w:type="paragraph" w:customStyle="1" w:styleId="25ACFF94AF5D404DB7E849B506143533">
    <w:name w:val="25ACFF94AF5D404DB7E849B506143533"/>
  </w:style>
  <w:style w:type="paragraph" w:customStyle="1" w:styleId="569EDE0D54664245B360B75A5A313349">
    <w:name w:val="569EDE0D54664245B360B75A5A313349"/>
  </w:style>
  <w:style w:type="paragraph" w:customStyle="1" w:styleId="616971C2078C41FDB4CCF36FE1E24150">
    <w:name w:val="616971C2078C41FDB4CCF36FE1E24150"/>
  </w:style>
  <w:style w:type="paragraph" w:customStyle="1" w:styleId="BEB3D669A35E4EBF89A4E28E1A5AD35A">
    <w:name w:val="BEB3D669A35E4EBF89A4E28E1A5AD35A"/>
  </w:style>
  <w:style w:type="paragraph" w:customStyle="1" w:styleId="82EB35AD2A054A87ADE192047EB9FC27">
    <w:name w:val="82EB35AD2A054A87ADE192047EB9FC27"/>
  </w:style>
  <w:style w:type="paragraph" w:customStyle="1" w:styleId="A4DE2DBC89804A6A997FE656ED798294">
    <w:name w:val="A4DE2DBC89804A6A997FE656ED798294"/>
  </w:style>
  <w:style w:type="paragraph" w:customStyle="1" w:styleId="CEF4C0357D9E4A31A65769768663C452">
    <w:name w:val="CEF4C0357D9E4A31A65769768663C452"/>
  </w:style>
  <w:style w:type="paragraph" w:customStyle="1" w:styleId="F7DDD5FCFA3D431EA304FF0391FC8F14">
    <w:name w:val="F7DDD5FCFA3D431EA304FF0391FC8F14"/>
  </w:style>
  <w:style w:type="paragraph" w:customStyle="1" w:styleId="6C9948B51FFA417CB50BA9ECFA6ED1AC">
    <w:name w:val="6C9948B51FFA417CB50BA9ECFA6ED1AC"/>
  </w:style>
  <w:style w:type="paragraph" w:customStyle="1" w:styleId="081BF24AEC424BA89A2856ADF3021D95">
    <w:name w:val="081BF24AEC424BA89A2856ADF3021D95"/>
  </w:style>
  <w:style w:type="paragraph" w:customStyle="1" w:styleId="46C6D57BFDF94850BD94D25EF1B69782">
    <w:name w:val="46C6D57BFDF94850BD94D25EF1B69782"/>
  </w:style>
  <w:style w:type="paragraph" w:customStyle="1" w:styleId="821A9762D0044BF7A9D47589A8028DC1">
    <w:name w:val="821A9762D0044BF7A9D47589A8028DC1"/>
  </w:style>
  <w:style w:type="paragraph" w:customStyle="1" w:styleId="7D13ACF776884BF4881A5E519E969970">
    <w:name w:val="7D13ACF776884BF4881A5E519E969970"/>
  </w:style>
  <w:style w:type="paragraph" w:customStyle="1" w:styleId="C14717E6B0284ED9BE41D52E8ECC6FB2">
    <w:name w:val="C14717E6B0284ED9BE41D52E8ECC6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IMPLEMENTAÇÃO DO CAMOUFLAGE IMAGES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{B851B167-7313-487D-BA66-FAC56A160054}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  <b:Source>
    <b:Tag>Last</b:Tag>
    <b:SourceType>Book</b:SourceType>
    <b:Guid>{BA77E976-CE84-4E70-841F-AF125940039B}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A71E5-A384-4DD7-B745-7EA7D11F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estilo APA (6ª edição).dotx</Template>
  <TotalTime>265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Implementação do Camouflage Images</vt:lpstr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do Camouflage Images</dc:title>
  <dc:subject/>
  <dc:creator>Eduardo Menges Mattje</dc:creator>
  <cp:keywords/>
  <dc:description/>
  <cp:lastModifiedBy>Eduardo Menges Mattje</cp:lastModifiedBy>
  <cp:revision>10</cp:revision>
  <dcterms:created xsi:type="dcterms:W3CDTF">2023-03-23T00:55:00Z</dcterms:created>
  <dcterms:modified xsi:type="dcterms:W3CDTF">2023-03-25T19:15:00Z</dcterms:modified>
</cp:coreProperties>
</file>